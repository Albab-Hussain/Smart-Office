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E699" w14:textId="52EA7975" w:rsidR="0059120E" w:rsidRPr="00CB7DCA" w:rsidRDefault="00075517">
      <w:pPr>
        <w:pStyle w:val="Name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8425480" wp14:editId="0B819966">
            <wp:simplePos x="0" y="0"/>
            <wp:positionH relativeFrom="column">
              <wp:posOffset>-1270</wp:posOffset>
            </wp:positionH>
            <wp:positionV relativeFrom="paragraph">
              <wp:posOffset>394970</wp:posOffset>
            </wp:positionV>
            <wp:extent cx="1732915" cy="1784985"/>
            <wp:effectExtent l="228600" t="228600" r="229235" b="2343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78498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DCA">
        <w:rPr>
          <w:sz w:val="32"/>
          <w:szCs w:val="32"/>
        </w:rPr>
        <w:t xml:space="preserve">Albab Hussain </w:t>
      </w:r>
    </w:p>
    <w:p w14:paraId="606457D1" w14:textId="6F85F2D7" w:rsidR="0059120E" w:rsidRDefault="00AA363A">
      <w:pPr>
        <w:pStyle w:val="ContactInfo"/>
      </w:pPr>
      <w:proofErr w:type="spellStart"/>
      <w:r>
        <w:t>Tilagor</w:t>
      </w:r>
      <w:proofErr w:type="spellEnd"/>
      <w:r>
        <w:t>, Sylhet, 01754960315</w:t>
      </w:r>
    </w:p>
    <w:p w14:paraId="00C21C9E" w14:textId="42DF9E87" w:rsidR="00C137C3" w:rsidRDefault="00C137C3">
      <w:pPr>
        <w:pStyle w:val="ContactInfo"/>
      </w:pPr>
      <w:r>
        <w:t xml:space="preserve">albabhussainalbab40@gmail. </w:t>
      </w:r>
      <w:r w:rsidR="0002629C">
        <w:t>C</w:t>
      </w:r>
      <w:r>
        <w:t>om</w:t>
      </w:r>
    </w:p>
    <w:p w14:paraId="5329381F" w14:textId="62BD6118" w:rsidR="0002629C" w:rsidRDefault="0002629C">
      <w:pPr>
        <w:pStyle w:val="ContactInfo"/>
      </w:pPr>
      <w:r>
        <w:t>Linked In :</w:t>
      </w:r>
      <w:proofErr w:type="spellStart"/>
      <w:r>
        <w:t>Albab</w:t>
      </w:r>
      <w:proofErr w:type="spellEnd"/>
      <w:r>
        <w:t xml:space="preserve"> Hussain </w:t>
      </w:r>
      <w:proofErr w:type="spellStart"/>
      <w:r>
        <w:t>Albab</w:t>
      </w:r>
      <w:proofErr w:type="spellEnd"/>
    </w:p>
    <w:p w14:paraId="02F22C5F" w14:textId="77777777" w:rsidR="0002629C" w:rsidRDefault="0002629C">
      <w:pPr>
        <w:pStyle w:val="ContactInfo"/>
      </w:pPr>
    </w:p>
    <w:p w14:paraId="0489DDC6" w14:textId="77777777" w:rsidR="0059120E" w:rsidRDefault="008828E4">
      <w:pPr>
        <w:pStyle w:val="Heading1"/>
      </w:pPr>
      <w:sdt>
        <w:sdtPr>
          <w:id w:val="-819804518"/>
          <w:placeholder>
            <w:docPart w:val="D3E482B4B7F8494CB0DFAD4CD3F4A901"/>
          </w:placeholder>
          <w:temporary/>
          <w:showingPlcHdr/>
          <w15:appearance w15:val="hidden"/>
        </w:sdtPr>
        <w:sdtEndPr/>
        <w:sdtContent>
          <w:r w:rsidR="008E2E2A">
            <w:t>Skills Summary</w:t>
          </w:r>
        </w:sdtContent>
      </w:sdt>
    </w:p>
    <w:p w14:paraId="380D972C" w14:textId="243AD072" w:rsidR="0059120E" w:rsidRDefault="0096619C">
      <w:pPr>
        <w:spacing w:after="180"/>
      </w:pPr>
      <w:r>
        <w:t xml:space="preserve">Fluent in </w:t>
      </w:r>
      <w:proofErr w:type="spellStart"/>
      <w:r>
        <w:t>Bangali</w:t>
      </w:r>
      <w:proofErr w:type="spellEnd"/>
      <w:r>
        <w:t xml:space="preserve"> and </w:t>
      </w:r>
      <w:r w:rsidR="00BE17F6">
        <w:t xml:space="preserve">English speaking </w:t>
      </w:r>
    </w:p>
    <w:p w14:paraId="7F5B7A4E" w14:textId="00E27D1B" w:rsidR="00BE17F6" w:rsidRDefault="00BE17F6">
      <w:pPr>
        <w:spacing w:after="180"/>
      </w:pPr>
      <w:r>
        <w:t xml:space="preserve">Experts in MS word, MS </w:t>
      </w:r>
      <w:proofErr w:type="spellStart"/>
      <w:r>
        <w:t>Excell</w:t>
      </w:r>
      <w:proofErr w:type="spellEnd"/>
      <w:r>
        <w:t xml:space="preserve"> and </w:t>
      </w:r>
      <w:r w:rsidR="00AC28FF">
        <w:t>MS power point</w:t>
      </w:r>
    </w:p>
    <w:p w14:paraId="7C6D4D32" w14:textId="77A5D8CE" w:rsidR="0059120E" w:rsidRDefault="00AC28FF" w:rsidP="002A2301">
      <w:pPr>
        <w:spacing w:after="180"/>
      </w:pPr>
      <w:r>
        <w:t xml:space="preserve">Expert in programming </w:t>
      </w:r>
      <w:r w:rsidR="00382582">
        <w:t xml:space="preserve">Language C,C++,Fortran and </w:t>
      </w:r>
      <w:r w:rsidR="004E1367">
        <w:t xml:space="preserve">Math lab </w:t>
      </w:r>
      <w:r w:rsidR="008905AE">
        <w:t xml:space="preserve"> </w:t>
      </w:r>
    </w:p>
    <w:p w14:paraId="08376BAE" w14:textId="7BD8482A" w:rsidR="0059120E" w:rsidRPr="002A2301" w:rsidRDefault="002A2301">
      <w:pPr>
        <w:pStyle w:val="Heading2"/>
        <w:rPr>
          <w:i w:val="0"/>
          <w:iCs/>
        </w:rPr>
      </w:pPr>
      <w:r>
        <w:rPr>
          <w:i w:val="0"/>
          <w:iCs/>
        </w:rPr>
        <w:t xml:space="preserve">Undergraduate student of </w:t>
      </w:r>
      <w:proofErr w:type="spellStart"/>
      <w:r w:rsidR="005E234F">
        <w:rPr>
          <w:i w:val="0"/>
          <w:iCs/>
        </w:rPr>
        <w:t>Shahjalal</w:t>
      </w:r>
      <w:proofErr w:type="spellEnd"/>
      <w:r w:rsidR="005E234F">
        <w:rPr>
          <w:i w:val="0"/>
          <w:iCs/>
        </w:rPr>
        <w:t xml:space="preserve"> University of science and Technology </w:t>
      </w:r>
    </w:p>
    <w:p w14:paraId="0AC38AB3" w14:textId="6E680D10" w:rsidR="0059120E" w:rsidRDefault="00E730B1" w:rsidP="00012F9D">
      <w:r>
        <w:t>I have completed my HSC From Sylhet government College under Sylhet Board</w:t>
      </w:r>
      <w:r w:rsidR="0061162B">
        <w:t xml:space="preserve"> in 2020</w:t>
      </w:r>
    </w:p>
    <w:p w14:paraId="0AACA728" w14:textId="6C5CB0BC" w:rsidR="0059120E" w:rsidRDefault="00F47BCE">
      <w:pPr>
        <w:pStyle w:val="Heading3"/>
      </w:pPr>
      <w:r>
        <w:t>Programme Devoloper,08.12.2024</w:t>
      </w:r>
    </w:p>
    <w:p w14:paraId="1C9570DE" w14:textId="653E5A8A" w:rsidR="0059120E" w:rsidRDefault="00012F9D">
      <w:r>
        <w:t xml:space="preserve">I'm really a </w:t>
      </w:r>
      <w:r w:rsidR="00B20503">
        <w:t xml:space="preserve">capable person to continue my job as a programme </w:t>
      </w:r>
      <w:proofErr w:type="spellStart"/>
      <w:r w:rsidR="00B20503">
        <w:t>devoloper</w:t>
      </w:r>
      <w:proofErr w:type="spellEnd"/>
    </w:p>
    <w:p w14:paraId="2C17A521" w14:textId="364F71A8" w:rsidR="0059120E" w:rsidRDefault="00C7227E">
      <w:pPr>
        <w:pStyle w:val="Heading1"/>
      </w:pPr>
      <w:r>
        <w:t xml:space="preserve">I Get </w:t>
      </w:r>
      <w:r w:rsidR="005569EE">
        <w:t>the Genius scholarship From CZM in 2021</w:t>
      </w:r>
      <w:r w:rsidR="0040731E">
        <w:t>.</w:t>
      </w:r>
    </w:p>
    <w:p w14:paraId="2226AA79" w14:textId="3FD2897B" w:rsidR="0059120E" w:rsidRPr="00730F1D" w:rsidRDefault="00F21003">
      <w:pPr>
        <w:pStyle w:val="Heading2"/>
        <w:rPr>
          <w:b w:val="0"/>
          <w:bCs/>
          <w:i w:val="0"/>
          <w:iCs/>
        </w:rPr>
      </w:pPr>
      <w:r w:rsidRPr="00730F1D">
        <w:rPr>
          <w:b w:val="0"/>
          <w:bCs/>
          <w:i w:val="0"/>
          <w:iCs/>
        </w:rPr>
        <w:t xml:space="preserve">I have been working as </w:t>
      </w:r>
      <w:r w:rsidR="00797716" w:rsidRPr="00730F1D">
        <w:rPr>
          <w:b w:val="0"/>
          <w:bCs/>
          <w:i w:val="0"/>
          <w:iCs/>
        </w:rPr>
        <w:t xml:space="preserve">a Vice President of SUST </w:t>
      </w:r>
      <w:proofErr w:type="spellStart"/>
      <w:r w:rsidR="00797716" w:rsidRPr="00730F1D">
        <w:rPr>
          <w:b w:val="0"/>
          <w:bCs/>
          <w:i w:val="0"/>
          <w:iCs/>
        </w:rPr>
        <w:t>shahitto</w:t>
      </w:r>
      <w:proofErr w:type="spellEnd"/>
      <w:r w:rsidR="00797716" w:rsidRPr="00730F1D">
        <w:rPr>
          <w:b w:val="0"/>
          <w:bCs/>
          <w:i w:val="0"/>
          <w:iCs/>
        </w:rPr>
        <w:t xml:space="preserve"> </w:t>
      </w:r>
      <w:proofErr w:type="spellStart"/>
      <w:r w:rsidR="00797716" w:rsidRPr="00730F1D">
        <w:rPr>
          <w:b w:val="0"/>
          <w:bCs/>
          <w:i w:val="0"/>
          <w:iCs/>
        </w:rPr>
        <w:t>sanshad</w:t>
      </w:r>
      <w:proofErr w:type="spellEnd"/>
      <w:r w:rsidR="00797716" w:rsidRPr="00730F1D">
        <w:rPr>
          <w:b w:val="0"/>
          <w:bCs/>
          <w:i w:val="0"/>
          <w:iCs/>
        </w:rPr>
        <w:t xml:space="preserve"> </w:t>
      </w:r>
      <w:r w:rsidR="00975DEE" w:rsidRPr="00730F1D">
        <w:rPr>
          <w:b w:val="0"/>
          <w:bCs/>
          <w:i w:val="0"/>
          <w:iCs/>
        </w:rPr>
        <w:t xml:space="preserve">and communication secretary at SUST school of debate </w:t>
      </w:r>
      <w:r w:rsidR="001A1E66">
        <w:rPr>
          <w:b w:val="0"/>
          <w:bCs/>
          <w:i w:val="0"/>
          <w:iCs/>
        </w:rPr>
        <w:t xml:space="preserve">,Executive Member of SUST MUNA. </w:t>
      </w:r>
    </w:p>
    <w:p w14:paraId="4066A25F" w14:textId="58B0B233" w:rsidR="0059120E" w:rsidRDefault="0059120E"/>
    <w:sectPr w:rsidR="0059120E" w:rsidSect="008E2E2A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6794A" w14:textId="77777777" w:rsidR="00CB7DCA" w:rsidRDefault="00CB7DCA">
      <w:pPr>
        <w:spacing w:after="0" w:line="240" w:lineRule="auto"/>
      </w:pPr>
      <w:r>
        <w:separator/>
      </w:r>
    </w:p>
  </w:endnote>
  <w:endnote w:type="continuationSeparator" w:id="0">
    <w:p w14:paraId="497FCB49" w14:textId="77777777" w:rsidR="00CB7DCA" w:rsidRDefault="00CB7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3904CB" w14:textId="77777777" w:rsidR="0059120E" w:rsidRDefault="008E2E2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FA660" w14:textId="77777777" w:rsidR="00CB7DCA" w:rsidRDefault="00CB7DCA">
      <w:pPr>
        <w:spacing w:after="0" w:line="240" w:lineRule="auto"/>
      </w:pPr>
      <w:r>
        <w:separator/>
      </w:r>
    </w:p>
  </w:footnote>
  <w:footnote w:type="continuationSeparator" w:id="0">
    <w:p w14:paraId="3A4FD31B" w14:textId="77777777" w:rsidR="00CB7DCA" w:rsidRDefault="00CB7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FE3B6" w14:textId="77777777" w:rsidR="0059120E" w:rsidRDefault="008E2E2A">
    <w:pPr>
      <w:pStyle w:val="Header"/>
    </w:pPr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DD30F6C" wp14:editId="550383B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0F75E62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AA7A2" w14:textId="77777777" w:rsidR="0059120E" w:rsidRDefault="008E2E2A">
    <w:pPr>
      <w:pStyle w:val="Header"/>
    </w:pPr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2E0E976" wp14:editId="09690F8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74AB905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">
              <v:rect id="Rectangle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4858006">
    <w:abstractNumId w:val="9"/>
  </w:num>
  <w:num w:numId="2" w16cid:durableId="1841699876">
    <w:abstractNumId w:val="7"/>
  </w:num>
  <w:num w:numId="3" w16cid:durableId="1635912149">
    <w:abstractNumId w:val="6"/>
  </w:num>
  <w:num w:numId="4" w16cid:durableId="713311501">
    <w:abstractNumId w:val="5"/>
  </w:num>
  <w:num w:numId="5" w16cid:durableId="109397465">
    <w:abstractNumId w:val="4"/>
  </w:num>
  <w:num w:numId="6" w16cid:durableId="132529781">
    <w:abstractNumId w:val="8"/>
  </w:num>
  <w:num w:numId="7" w16cid:durableId="1123842433">
    <w:abstractNumId w:val="3"/>
  </w:num>
  <w:num w:numId="8" w16cid:durableId="496960183">
    <w:abstractNumId w:val="2"/>
  </w:num>
  <w:num w:numId="9" w16cid:durableId="422654691">
    <w:abstractNumId w:val="1"/>
  </w:num>
  <w:num w:numId="10" w16cid:durableId="1514763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CA"/>
    <w:rsid w:val="00012F9D"/>
    <w:rsid w:val="0002629C"/>
    <w:rsid w:val="00075517"/>
    <w:rsid w:val="000A22E8"/>
    <w:rsid w:val="001A1E66"/>
    <w:rsid w:val="001A765F"/>
    <w:rsid w:val="002A2301"/>
    <w:rsid w:val="002B27BA"/>
    <w:rsid w:val="002C5EC6"/>
    <w:rsid w:val="00382582"/>
    <w:rsid w:val="0040731E"/>
    <w:rsid w:val="00425891"/>
    <w:rsid w:val="004E1367"/>
    <w:rsid w:val="004F4E45"/>
    <w:rsid w:val="00537F3D"/>
    <w:rsid w:val="005569EE"/>
    <w:rsid w:val="0059120E"/>
    <w:rsid w:val="005A37DC"/>
    <w:rsid w:val="005E234F"/>
    <w:rsid w:val="0061162B"/>
    <w:rsid w:val="006A7BB8"/>
    <w:rsid w:val="006B2716"/>
    <w:rsid w:val="00730F1D"/>
    <w:rsid w:val="00797716"/>
    <w:rsid w:val="008828E4"/>
    <w:rsid w:val="008905AE"/>
    <w:rsid w:val="008E2E2A"/>
    <w:rsid w:val="00936A53"/>
    <w:rsid w:val="0096619C"/>
    <w:rsid w:val="00975DEE"/>
    <w:rsid w:val="00986CFA"/>
    <w:rsid w:val="009D719D"/>
    <w:rsid w:val="00AA363A"/>
    <w:rsid w:val="00AC28FF"/>
    <w:rsid w:val="00B20503"/>
    <w:rsid w:val="00BE17F6"/>
    <w:rsid w:val="00C137C3"/>
    <w:rsid w:val="00C7227E"/>
    <w:rsid w:val="00CB08E3"/>
    <w:rsid w:val="00CB7DCA"/>
    <w:rsid w:val="00D8425A"/>
    <w:rsid w:val="00DE2F0D"/>
    <w:rsid w:val="00E730B1"/>
    <w:rsid w:val="00ED24D0"/>
    <w:rsid w:val="00F21003"/>
    <w:rsid w:val="00F47BCE"/>
    <w:rsid w:val="00FE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5A760B"/>
  <w15:chartTrackingRefBased/>
  <w15:docId w15:val="{7923F3DE-BAB1-754D-8EA3-9D2B3C56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F0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glossaryDocument" Target="glossary/document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315EBA6-D337-6143-A3AB-27B2A733EC7E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E482B4B7F8494CB0DFAD4CD3F4A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D8A42-06D7-2946-85CD-8D435D14D0C0}"/>
      </w:docPartPr>
      <w:docPartBody>
        <w:p w:rsidR="0054592A" w:rsidRDefault="0054592A">
          <w:pPr>
            <w:pStyle w:val="D3E482B4B7F8494CB0DFAD4CD3F4A901"/>
          </w:pPr>
          <w:r>
            <w:t>Skills 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2A"/>
    <w:rsid w:val="0054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E482B4B7F8494CB0DFAD4CD3F4A901">
    <w:name w:val="D3E482B4B7F8494CB0DFAD4CD3F4A9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%7b4315EBA6-D337-6143-A3AB-27B2A733EC7E%7dtf50002038.dotx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2024-12-08T07:43:00Z</dcterms:created>
  <dcterms:modified xsi:type="dcterms:W3CDTF">2024-12-08T07:43:00Z</dcterms:modified>
</cp:coreProperties>
</file>